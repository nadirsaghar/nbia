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5C1" w:rsidRPr="00444089" w:rsidRDefault="00DD65C1" w:rsidP="00E51C63">
      <w:pPr>
        <w:pBdr>
          <w:left w:val="single" w:sz="48" w:space="0" w:color="666666"/>
        </w:pBdr>
        <w:shd w:val="clear" w:color="auto" w:fill="CCCCCC"/>
        <w:spacing w:before="100" w:beforeAutospacing="1" w:after="0" w:line="240" w:lineRule="auto"/>
        <w:ind w:right="33"/>
        <w:outlineLvl w:val="3"/>
        <w:rPr>
          <w:rFonts w:ascii="Verdana" w:hAnsi="Verdana"/>
          <w:b/>
          <w:bCs/>
          <w:color w:val="000000"/>
          <w:sz w:val="27"/>
          <w:szCs w:val="27"/>
        </w:rPr>
      </w:pPr>
      <w:r w:rsidRPr="00444089">
        <w:rPr>
          <w:rFonts w:ascii="Verdana" w:hAnsi="Verdana"/>
          <w:b/>
          <w:bCs/>
          <w:color w:val="000000"/>
          <w:sz w:val="27"/>
          <w:szCs w:val="27"/>
        </w:rPr>
        <w:t xml:space="preserve">unique-test-case-id: </w:t>
      </w:r>
      <w:r>
        <w:rPr>
          <w:rFonts w:ascii="Verdana" w:hAnsi="Verdana"/>
          <w:b/>
          <w:bCs/>
          <w:color w:val="000000"/>
          <w:sz w:val="27"/>
          <w:szCs w:val="27"/>
        </w:rPr>
        <w:t>Edit Collection Description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0A0"/>
      </w:tblPr>
      <w:tblGrid>
        <w:gridCol w:w="3031"/>
        <w:gridCol w:w="6489"/>
      </w:tblGrid>
      <w:tr w:rsidR="00DD65C1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DD65C1" w:rsidRPr="00444089" w:rsidRDefault="00DD65C1" w:rsidP="00760D09">
            <w:pPr>
              <w:spacing w:after="0" w:line="240" w:lineRule="auto"/>
              <w:jc w:val="right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Purpose: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DD65C1" w:rsidRDefault="00DD65C1" w:rsidP="00FA5578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Tests that user can edit description for any collection and the description is persistent to database.</w:t>
            </w:r>
          </w:p>
          <w:p w:rsidR="00DD65C1" w:rsidRPr="00444089" w:rsidRDefault="00DD65C1" w:rsidP="00FA5578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</w:tr>
      <w:tr w:rsidR="00DD65C1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DD65C1" w:rsidRPr="00444089" w:rsidRDefault="00DD65C1" w:rsidP="00760D09">
            <w:pPr>
              <w:spacing w:after="0" w:line="240" w:lineRule="auto"/>
              <w:jc w:val="right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Prereq: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DD65C1" w:rsidRDefault="00DD65C1" w:rsidP="00760D09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NBIA instance is running and user has “MANAGE_COLLECTION_DESCRIPTION” role.</w:t>
            </w:r>
          </w:p>
          <w:p w:rsidR="00DD65C1" w:rsidRPr="00444089" w:rsidRDefault="00DD65C1" w:rsidP="00760D09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</w:tr>
      <w:tr w:rsidR="00DD65C1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DD65C1" w:rsidRPr="00444089" w:rsidRDefault="00DD65C1" w:rsidP="00760D09">
            <w:pPr>
              <w:spacing w:after="0" w:line="240" w:lineRule="auto"/>
              <w:jc w:val="right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Test Data: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DD65C1" w:rsidRDefault="00DD65C1" w:rsidP="00760D09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none</w:t>
            </w:r>
          </w:p>
          <w:p w:rsidR="00DD65C1" w:rsidRPr="00444089" w:rsidRDefault="00DD65C1" w:rsidP="00760D09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</w:tr>
      <w:tr w:rsidR="00DD65C1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DD65C1" w:rsidRPr="00444089" w:rsidRDefault="00DD65C1" w:rsidP="00760D09">
            <w:pPr>
              <w:spacing w:after="0" w:line="240" w:lineRule="auto"/>
              <w:jc w:val="right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Steps: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DD65C1" w:rsidRDefault="00DD65C1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Login to NBIA.</w:t>
            </w:r>
          </w:p>
          <w:p w:rsidR="00DD65C1" w:rsidRDefault="00DD65C1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Click on the Edit Collection Desc link.</w:t>
            </w:r>
          </w:p>
          <w:p w:rsidR="00DD65C1" w:rsidRDefault="00DD65C1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Edit Collection Descriptions page is displayed.</w:t>
            </w:r>
          </w:p>
          <w:p w:rsidR="00DD65C1" w:rsidRDefault="00DD65C1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Choose a collection to edit its description.</w:t>
            </w:r>
          </w:p>
          <w:p w:rsidR="00DD65C1" w:rsidRDefault="00DD65C1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Existing description for the selected collection is retrieved from the database and display on the InputRichText component. </w:t>
            </w:r>
          </w:p>
          <w:p w:rsidR="00DD65C1" w:rsidRDefault="00DD65C1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If there is not an existing description, no text will be displayed. </w:t>
            </w:r>
          </w:p>
          <w:p w:rsidR="00DD65C1" w:rsidRDefault="00DD65C1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Make changes to the description.</w:t>
            </w:r>
          </w:p>
          <w:p w:rsidR="00DD65C1" w:rsidRDefault="00DD65C1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Click SUBMIT. This will save the data in the InputRichText to the database.</w:t>
            </w:r>
          </w:p>
          <w:p w:rsidR="00DD65C1" w:rsidRDefault="00DD65C1" w:rsidP="006A0450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Verify the description is saved by using DisplayCollectionDescriptionTestCase.</w:t>
            </w:r>
          </w:p>
          <w:p w:rsidR="00DD65C1" w:rsidRPr="00CD2567" w:rsidRDefault="00DD65C1" w:rsidP="003F3881">
            <w:pPr>
              <w:pStyle w:val="ListParagraph"/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</w:tr>
      <w:tr w:rsidR="00DD65C1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DD65C1" w:rsidRPr="00444089" w:rsidRDefault="00DD65C1" w:rsidP="00760D09">
            <w:pPr>
              <w:spacing w:after="0" w:line="240" w:lineRule="auto"/>
              <w:jc w:val="right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Notes and Questions: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DD65C1" w:rsidRPr="0048311F" w:rsidRDefault="00DD65C1" w:rsidP="0048311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</w:tr>
    </w:tbl>
    <w:p w:rsidR="00DD65C1" w:rsidRDefault="00DD65C1" w:rsidP="00E51C63"/>
    <w:p w:rsidR="00DD65C1" w:rsidRDefault="00DD65C1" w:rsidP="00E51C63"/>
    <w:p w:rsidR="00DD65C1" w:rsidRDefault="00DD65C1"/>
    <w:sectPr w:rsidR="00DD65C1" w:rsidSect="007B2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8E62B9"/>
    <w:multiLevelType w:val="multilevel"/>
    <w:tmpl w:val="88F49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635F0FC9"/>
    <w:multiLevelType w:val="multilevel"/>
    <w:tmpl w:val="AC585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abstractNum w:abstractNumId="2">
    <w:nsid w:val="67951AF2"/>
    <w:multiLevelType w:val="multilevel"/>
    <w:tmpl w:val="B592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1C63"/>
    <w:rsid w:val="00213FFB"/>
    <w:rsid w:val="00281ACC"/>
    <w:rsid w:val="002B74FD"/>
    <w:rsid w:val="00315542"/>
    <w:rsid w:val="00320AA2"/>
    <w:rsid w:val="00323842"/>
    <w:rsid w:val="00342586"/>
    <w:rsid w:val="003A7C83"/>
    <w:rsid w:val="003F3881"/>
    <w:rsid w:val="00444089"/>
    <w:rsid w:val="0048311F"/>
    <w:rsid w:val="005E628B"/>
    <w:rsid w:val="005F5A06"/>
    <w:rsid w:val="00696654"/>
    <w:rsid w:val="006A0450"/>
    <w:rsid w:val="006C3AE0"/>
    <w:rsid w:val="00700841"/>
    <w:rsid w:val="00760D09"/>
    <w:rsid w:val="007B281B"/>
    <w:rsid w:val="007B2C6C"/>
    <w:rsid w:val="0084196E"/>
    <w:rsid w:val="00856084"/>
    <w:rsid w:val="00862D8A"/>
    <w:rsid w:val="008C1395"/>
    <w:rsid w:val="009B565E"/>
    <w:rsid w:val="009E7084"/>
    <w:rsid w:val="00A243F7"/>
    <w:rsid w:val="00B33317"/>
    <w:rsid w:val="00CD2567"/>
    <w:rsid w:val="00D07AC6"/>
    <w:rsid w:val="00DD65C1"/>
    <w:rsid w:val="00DF4CDA"/>
    <w:rsid w:val="00E51C63"/>
    <w:rsid w:val="00E74B39"/>
    <w:rsid w:val="00F24A00"/>
    <w:rsid w:val="00F34BC2"/>
    <w:rsid w:val="00FA5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C63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51C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</TotalTime>
  <Pages>1</Pages>
  <Words>124</Words>
  <Characters>708</Characters>
  <Application>Microsoft Office Outlook</Application>
  <DocSecurity>0</DocSecurity>
  <Lines>0</Lines>
  <Paragraphs>0</Paragraphs>
  <ScaleCrop>false</ScaleCrop>
  <Company>NCI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unique-test-case-id: Display Collection Description</dc:title>
  <dc:subject/>
  <dc:creator> </dc:creator>
  <cp:keywords/>
  <dc:description/>
  <cp:lastModifiedBy>NCI User</cp:lastModifiedBy>
  <cp:revision>2</cp:revision>
  <dcterms:created xsi:type="dcterms:W3CDTF">2010-01-27T16:07:00Z</dcterms:created>
  <dcterms:modified xsi:type="dcterms:W3CDTF">2010-01-27T16:07:00Z</dcterms:modified>
</cp:coreProperties>
</file>